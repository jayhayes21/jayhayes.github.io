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A5EE1" w14:textId="438AF1A7" w:rsidR="00A74FF4" w:rsidRDefault="00B72CC4" w:rsidP="00B010AD">
      <w:pPr>
        <w:ind w:left="0" w:right="238" w:firstLine="0"/>
        <w:jc w:val="center"/>
        <w:rPr>
          <w:b/>
          <w:sz w:val="36"/>
        </w:rPr>
      </w:pPr>
      <w:r>
        <w:rPr>
          <w:b/>
          <w:sz w:val="36"/>
        </w:rPr>
        <w:t>William James</w:t>
      </w:r>
      <w:r w:rsidR="007E79B3">
        <w:rPr>
          <w:b/>
          <w:sz w:val="36"/>
        </w:rPr>
        <w:t xml:space="preserve"> Hayes</w:t>
      </w:r>
      <w:r>
        <w:rPr>
          <w:b/>
          <w:sz w:val="36"/>
        </w:rPr>
        <w:t xml:space="preserve"> II (Jay)</w:t>
      </w:r>
    </w:p>
    <w:p w14:paraId="02960580" w14:textId="0FA406D3" w:rsidR="007E79B3" w:rsidRDefault="007E79B3" w:rsidP="00B010AD">
      <w:pPr>
        <w:ind w:left="0" w:right="238" w:firstLine="0"/>
        <w:jc w:val="center"/>
      </w:pPr>
      <w:r>
        <w:t>9 Pebblestone Court, Milford, OH 45150</w:t>
      </w:r>
    </w:p>
    <w:p w14:paraId="22A67EA2" w14:textId="254CD685" w:rsidR="007E79B3" w:rsidRPr="00A74FF4" w:rsidRDefault="007E79B3" w:rsidP="00B010AD">
      <w:pPr>
        <w:ind w:left="0" w:right="238" w:firstLine="0"/>
        <w:jc w:val="center"/>
      </w:pPr>
      <w:r>
        <w:t>Cell: 513-444-6081 | Email: hayeswj@mail.uc.edu</w:t>
      </w:r>
    </w:p>
    <w:p w14:paraId="4F06A9F1" w14:textId="5494322F" w:rsidR="00A74FF4" w:rsidRPr="00A74FF4" w:rsidRDefault="007E79B3" w:rsidP="00A74FF4">
      <w:pPr>
        <w:ind w:left="-5" w:right="238"/>
        <w:jc w:val="center"/>
        <w:rPr>
          <w:rFonts w:eastAsia="Arial"/>
          <w:i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3A7E3" wp14:editId="6F2EB1B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4008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33C34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7in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" strokecolor="windowText" strokeweight="1.25pt">
                <v:stroke joinstyle="miter"/>
                <w10:wrap anchorx="margin"/>
              </v:line>
            </w:pict>
          </mc:Fallback>
        </mc:AlternateContent>
      </w:r>
      <w:r w:rsidR="00A74FF4" w:rsidRPr="00A74FF4">
        <w:rPr>
          <w:i/>
        </w:rPr>
        <w:t xml:space="preserve">Available to work </w:t>
      </w:r>
      <w:r w:rsidR="00A33C21">
        <w:rPr>
          <w:i/>
        </w:rPr>
        <w:t>summer</w:t>
      </w:r>
      <w:r w:rsidR="00A74FF4" w:rsidRPr="00A74FF4">
        <w:rPr>
          <w:i/>
        </w:rPr>
        <w:t xml:space="preserve"> semesters beginning </w:t>
      </w:r>
      <w:r w:rsidR="00975D07">
        <w:rPr>
          <w:i/>
        </w:rPr>
        <w:t>Summer</w:t>
      </w:r>
      <w:r w:rsidR="00A74FF4" w:rsidRPr="00A74FF4">
        <w:rPr>
          <w:i/>
        </w:rPr>
        <w:t xml:space="preserve"> (</w:t>
      </w:r>
      <w:r w:rsidR="00975D07">
        <w:rPr>
          <w:i/>
        </w:rPr>
        <w:t>May</w:t>
      </w:r>
      <w:r w:rsidR="00A74FF4" w:rsidRPr="00A74FF4">
        <w:rPr>
          <w:i/>
        </w:rPr>
        <w:t>-</w:t>
      </w:r>
      <w:r w:rsidR="00975D07">
        <w:rPr>
          <w:i/>
        </w:rPr>
        <w:t>August</w:t>
      </w:r>
      <w:r w:rsidR="00A74FF4" w:rsidRPr="00A74FF4">
        <w:rPr>
          <w:i/>
        </w:rPr>
        <w:t>) 20</w:t>
      </w:r>
      <w:r w:rsidR="009D2223">
        <w:rPr>
          <w:i/>
        </w:rPr>
        <w:t>20</w:t>
      </w:r>
    </w:p>
    <w:p w14:paraId="4DB251F9" w14:textId="686BB523" w:rsidR="00DF4F1D" w:rsidRPr="00A74FF4" w:rsidRDefault="003C6453">
      <w:pPr>
        <w:spacing w:after="74" w:line="259" w:lineRule="auto"/>
        <w:ind w:left="0" w:right="0" w:firstLine="0"/>
        <w:rPr>
          <w:rFonts w:eastAsia="Arial"/>
          <w:sz w:val="22"/>
        </w:rPr>
      </w:pPr>
      <w:r w:rsidRPr="00A74FF4">
        <w:rPr>
          <w:rFonts w:eastAsia="Arial"/>
          <w:sz w:val="22"/>
        </w:rPr>
        <w:t xml:space="preserve">                                                    </w:t>
      </w:r>
    </w:p>
    <w:p w14:paraId="7ADBC05B" w14:textId="17D51CDC" w:rsidR="000C5675" w:rsidRPr="000C5675" w:rsidRDefault="001B4E53" w:rsidP="000C5675">
      <w:pPr>
        <w:pStyle w:val="Heading1"/>
        <w:ind w:left="0" w:firstLine="0"/>
        <w:jc w:val="center"/>
      </w:pPr>
      <w:r w:rsidRPr="000C5675">
        <w:t>Education</w:t>
      </w:r>
    </w:p>
    <w:p w14:paraId="07756C97" w14:textId="0A247F5F" w:rsidR="00DF4F1D" w:rsidRPr="00A74FF4" w:rsidRDefault="007E79B3" w:rsidP="003C6453">
      <w:pPr>
        <w:ind w:left="0" w:right="23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9D582" wp14:editId="597A8E7F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400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970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5pt" to="7in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1B4E53" w:rsidRPr="00A74FF4">
        <w:t xml:space="preserve">University of Cincinnati, Ohio                                                                         </w:t>
      </w:r>
      <w:r w:rsidR="003C6453" w:rsidRPr="00A74FF4">
        <w:t xml:space="preserve">  </w:t>
      </w:r>
      <w:r w:rsidR="002D3199">
        <w:t xml:space="preserve">   </w:t>
      </w:r>
      <w:r w:rsidR="00EC69F9">
        <w:t xml:space="preserve"> </w:t>
      </w:r>
      <w:r w:rsidR="002D3199">
        <w:t xml:space="preserve">     </w:t>
      </w:r>
      <w:r w:rsidR="00801758">
        <w:t xml:space="preserve">   </w:t>
      </w:r>
      <w:r w:rsidR="00C64D01" w:rsidRPr="00A74FF4">
        <w:t>Class of 2021</w:t>
      </w:r>
      <w:r w:rsidR="00C64D01" w:rsidRPr="00A74FF4">
        <w:rPr>
          <w:rFonts w:eastAsia="Arial"/>
          <w:sz w:val="22"/>
        </w:rPr>
        <w:t xml:space="preserve"> </w:t>
      </w:r>
      <w:r w:rsidR="001B4E53" w:rsidRPr="00A74FF4">
        <w:t xml:space="preserve">College of Engineering and Applied Science                               </w:t>
      </w:r>
      <w:r w:rsidR="002D3199">
        <w:t xml:space="preserve">                       </w:t>
      </w:r>
      <w:r w:rsidR="00EC69F9">
        <w:t xml:space="preserve"> </w:t>
      </w:r>
      <w:r w:rsidR="002D3199">
        <w:t xml:space="preserve">       </w:t>
      </w:r>
      <w:r w:rsidR="002D3199" w:rsidRPr="004A2C50">
        <w:rPr>
          <w:b/>
        </w:rPr>
        <w:t>GPA: 3.</w:t>
      </w:r>
      <w:r w:rsidR="00F02EDB">
        <w:rPr>
          <w:b/>
        </w:rPr>
        <w:t>77</w:t>
      </w:r>
      <w:r w:rsidR="002D3199" w:rsidRPr="004A2C50">
        <w:rPr>
          <w:b/>
        </w:rPr>
        <w:t>/4.0</w:t>
      </w:r>
      <w:r w:rsidR="003C6453" w:rsidRPr="00A74FF4">
        <w:t xml:space="preserve"> </w:t>
      </w:r>
      <w:r w:rsidR="001B4E53" w:rsidRPr="00A74FF4">
        <w:rPr>
          <w:rFonts w:eastAsia="Arial"/>
          <w:sz w:val="22"/>
        </w:rPr>
        <w:t xml:space="preserve"> </w:t>
      </w:r>
      <w:r w:rsidR="001B4E53" w:rsidRPr="00A74FF4">
        <w:t xml:space="preserve">Bachelor of Science in Computer Engineering </w:t>
      </w:r>
      <w:r w:rsidR="001B4E53" w:rsidRPr="00A74FF4">
        <w:rPr>
          <w:rFonts w:eastAsia="Arial"/>
          <w:sz w:val="22"/>
        </w:rPr>
        <w:t xml:space="preserve"> </w:t>
      </w:r>
    </w:p>
    <w:p w14:paraId="3ED39D5E" w14:textId="3F622DAC" w:rsidR="00DF4F1D" w:rsidRPr="00A74FF4" w:rsidRDefault="001B4E53">
      <w:pPr>
        <w:spacing w:after="19" w:line="259" w:lineRule="auto"/>
        <w:ind w:left="0" w:right="0" w:firstLine="0"/>
      </w:pPr>
      <w:r w:rsidRPr="00A74FF4">
        <w:t xml:space="preserve">                                                                                                                                                                  </w:t>
      </w:r>
    </w:p>
    <w:p w14:paraId="5749080C" w14:textId="69385486" w:rsidR="00DF4F1D" w:rsidRPr="00A74FF4" w:rsidRDefault="001B4E53">
      <w:pPr>
        <w:ind w:left="-5" w:right="238"/>
      </w:pPr>
      <w:r w:rsidRPr="00A74FF4">
        <w:t xml:space="preserve">Milford High School, Milford, Ohio                                           </w:t>
      </w:r>
      <w:r w:rsidR="002D3199">
        <w:t xml:space="preserve">                        </w:t>
      </w:r>
      <w:r w:rsidR="00EC69F9">
        <w:t xml:space="preserve"> </w:t>
      </w:r>
      <w:r w:rsidR="002D3199">
        <w:t xml:space="preserve">       </w:t>
      </w:r>
      <w:r w:rsidR="00801758">
        <w:t xml:space="preserve">   </w:t>
      </w:r>
      <w:r w:rsidRPr="00A74FF4">
        <w:t>Class of 2016</w:t>
      </w:r>
      <w:r w:rsidRPr="00A74FF4">
        <w:rPr>
          <w:rFonts w:eastAsia="Arial"/>
          <w:sz w:val="22"/>
        </w:rPr>
        <w:t xml:space="preserve"> </w:t>
      </w:r>
    </w:p>
    <w:p w14:paraId="25834BC0" w14:textId="2132BDD7" w:rsidR="000C5675" w:rsidRDefault="001B4E53" w:rsidP="00835672">
      <w:pPr>
        <w:spacing w:after="61"/>
        <w:ind w:left="-5" w:right="238"/>
      </w:pPr>
      <w:r w:rsidRPr="00A74FF4">
        <w:t>Honors Diploma</w:t>
      </w:r>
      <w:r w:rsidR="00C64D01" w:rsidRPr="00A74FF4">
        <w:t xml:space="preserve">         </w:t>
      </w:r>
      <w:r w:rsidR="00EC69F9">
        <w:t xml:space="preserve"> </w:t>
      </w:r>
      <w:r w:rsidR="00C64D01" w:rsidRPr="00A74FF4">
        <w:t xml:space="preserve">                                                                         </w:t>
      </w:r>
      <w:r w:rsidR="002D3199">
        <w:t xml:space="preserve">                        </w:t>
      </w:r>
      <w:r w:rsidR="00801758">
        <w:t xml:space="preserve">   </w:t>
      </w:r>
      <w:r w:rsidR="00C64D01" w:rsidRPr="00A74FF4">
        <w:t>GPA: 4.0/4.0</w:t>
      </w:r>
      <w:r w:rsidR="00C64D01" w:rsidRPr="00A74FF4">
        <w:rPr>
          <w:rFonts w:eastAsia="Arial"/>
          <w:sz w:val="22"/>
        </w:rPr>
        <w:t xml:space="preserve">  </w:t>
      </w:r>
    </w:p>
    <w:p w14:paraId="497E796B" w14:textId="04BDF8A2" w:rsidR="00DF4F1D" w:rsidRPr="00A74FF4" w:rsidRDefault="00F22808" w:rsidP="00F22808">
      <w:pPr>
        <w:pStyle w:val="Heading1"/>
        <w:ind w:left="-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6A7D8" wp14:editId="06F807B1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4008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F61E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5pt" to="7in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" strokecolor="windowText" strokeweight="1.25pt">
                <v:stroke joinstyle="miter"/>
                <w10:wrap anchorx="margin"/>
              </v:line>
            </w:pict>
          </mc:Fallback>
        </mc:AlternateContent>
      </w:r>
      <w:r w:rsidR="001B4E53" w:rsidRPr="000C5675">
        <w:t>Work Experience</w:t>
      </w:r>
    </w:p>
    <w:p w14:paraId="4E566F10" w14:textId="39B3C2ED" w:rsidR="009D2223" w:rsidRPr="009D2223" w:rsidRDefault="009D2223" w:rsidP="009D2223">
      <w:pPr>
        <w:pStyle w:val="NormalWeb"/>
        <w:spacing w:before="0" w:beforeAutospacing="0" w:after="0" w:afterAutospacing="0"/>
        <w:rPr>
          <w:color w:val="000000"/>
        </w:rPr>
      </w:pPr>
      <w:r w:rsidRPr="00706BED">
        <w:rPr>
          <w:b/>
          <w:color w:val="000000"/>
        </w:rPr>
        <w:t>SRC</w:t>
      </w:r>
      <w:r w:rsidR="00706BED" w:rsidRPr="00706BED">
        <w:rPr>
          <w:b/>
          <w:color w:val="000000"/>
        </w:rPr>
        <w:t>, Digital Engineer</w:t>
      </w:r>
      <w:r>
        <w:rPr>
          <w:color w:val="000000"/>
        </w:rPr>
        <w:t xml:space="preserve">                                                                                   </w:t>
      </w:r>
      <w:r w:rsidR="00706BED">
        <w:rPr>
          <w:color w:val="000000"/>
        </w:rPr>
        <w:t xml:space="preserve">  </w:t>
      </w:r>
      <w:r>
        <w:rPr>
          <w:color w:val="000000"/>
        </w:rPr>
        <w:t>May 2019-August 2019</w:t>
      </w:r>
    </w:p>
    <w:p w14:paraId="770FA219" w14:textId="5F078BAE" w:rsidR="009D2223" w:rsidRDefault="008F2FB6" w:rsidP="009D2223">
      <w:pPr>
        <w:pStyle w:val="ListParagraph"/>
        <w:numPr>
          <w:ilvl w:val="0"/>
          <w:numId w:val="20"/>
        </w:numPr>
        <w:ind w:right="238"/>
      </w:pPr>
      <w:r>
        <w:t>Used AJAX, HTML/CSS, and Python to improve various UI components</w:t>
      </w:r>
    </w:p>
    <w:p w14:paraId="1CE28540" w14:textId="1A8442E8" w:rsidR="009D2223" w:rsidRDefault="008F2FB6" w:rsidP="009D2223">
      <w:pPr>
        <w:pStyle w:val="ListParagraph"/>
        <w:numPr>
          <w:ilvl w:val="0"/>
          <w:numId w:val="20"/>
        </w:numPr>
        <w:ind w:right="238"/>
      </w:pPr>
      <w:r>
        <w:t>Improved testing script for developer branches using Python and shell scripts</w:t>
      </w:r>
    </w:p>
    <w:p w14:paraId="055CF192" w14:textId="13AA3848" w:rsidR="009D2223" w:rsidRDefault="008F2FB6" w:rsidP="00706BED">
      <w:pPr>
        <w:pStyle w:val="ListParagraph"/>
        <w:numPr>
          <w:ilvl w:val="0"/>
          <w:numId w:val="20"/>
        </w:numPr>
        <w:ind w:right="238"/>
      </w:pPr>
      <w:r>
        <w:t>Developed a UI feature to bypass unnecessary services for user testing</w:t>
      </w:r>
    </w:p>
    <w:p w14:paraId="27A0D899" w14:textId="3548CFD8" w:rsidR="00217955" w:rsidRDefault="00A8490A" w:rsidP="00706BED">
      <w:pPr>
        <w:ind w:right="238"/>
      </w:pPr>
      <w:r w:rsidRPr="00706BED">
        <w:rPr>
          <w:b/>
        </w:rPr>
        <w:t>Hartz Mountain Corporation</w:t>
      </w:r>
      <w:r w:rsidR="00706BED" w:rsidRPr="00706BED">
        <w:rPr>
          <w:b/>
        </w:rPr>
        <w:t>, Industrial Engineer</w:t>
      </w:r>
      <w:r w:rsidR="00835672">
        <w:t xml:space="preserve">                        </w:t>
      </w:r>
      <w:r w:rsidR="00271086">
        <w:t>September</w:t>
      </w:r>
      <w:r w:rsidR="00835672">
        <w:t xml:space="preserve"> 2017-August 2018</w:t>
      </w:r>
    </w:p>
    <w:p w14:paraId="18CC656F" w14:textId="0B60A007" w:rsidR="000C5675" w:rsidRDefault="00E95515" w:rsidP="00835672">
      <w:pPr>
        <w:pStyle w:val="ListParagraph"/>
        <w:numPr>
          <w:ilvl w:val="0"/>
          <w:numId w:val="14"/>
        </w:numPr>
        <w:ind w:right="238"/>
      </w:pPr>
      <w:r>
        <w:t xml:space="preserve">Created </w:t>
      </w:r>
      <w:r w:rsidR="00015CCB">
        <w:t>a</w:t>
      </w:r>
      <w:r>
        <w:t xml:space="preserve">n excel-like website to store company information into a </w:t>
      </w:r>
      <w:r w:rsidR="00015CCB">
        <w:t xml:space="preserve">SQL </w:t>
      </w:r>
      <w:r>
        <w:t>database</w:t>
      </w:r>
    </w:p>
    <w:p w14:paraId="06696617" w14:textId="6A98A975" w:rsidR="000C5675" w:rsidRDefault="008B1DEC" w:rsidP="00835672">
      <w:pPr>
        <w:pStyle w:val="ListParagraph"/>
        <w:numPr>
          <w:ilvl w:val="0"/>
          <w:numId w:val="14"/>
        </w:numPr>
        <w:ind w:right="238"/>
      </w:pPr>
      <w:r>
        <w:t>Drafted</w:t>
      </w:r>
      <w:r w:rsidR="00E95515">
        <w:t xml:space="preserve"> mechanical and electrical drawings in DraftSight</w:t>
      </w:r>
      <w:r>
        <w:t xml:space="preserve"> of company machines</w:t>
      </w:r>
    </w:p>
    <w:p w14:paraId="7DA9E1DD" w14:textId="0C4D0061" w:rsidR="002958A8" w:rsidRDefault="002958A8" w:rsidP="00835672">
      <w:pPr>
        <w:pStyle w:val="ListParagraph"/>
        <w:numPr>
          <w:ilvl w:val="0"/>
          <w:numId w:val="14"/>
        </w:numPr>
        <w:ind w:right="238"/>
      </w:pPr>
      <w:r>
        <w:t>Taught an Excel course to factory employees to increase familiarity with the software</w:t>
      </w:r>
    </w:p>
    <w:p w14:paraId="6B629D06" w14:textId="4026969E" w:rsidR="000C5675" w:rsidRDefault="0073763E" w:rsidP="00835672">
      <w:pPr>
        <w:pStyle w:val="ListParagraph"/>
        <w:numPr>
          <w:ilvl w:val="0"/>
          <w:numId w:val="14"/>
        </w:numPr>
        <w:ind w:right="238"/>
      </w:pPr>
      <w:r>
        <w:t>Revised</w:t>
      </w:r>
      <w:r w:rsidR="00B04044">
        <w:t xml:space="preserve"> </w:t>
      </w:r>
      <w:r>
        <w:t>d</w:t>
      </w:r>
      <w:r w:rsidR="00B04044">
        <w:t>owntime tracking sheets in Excel</w:t>
      </w:r>
      <w:r>
        <w:t xml:space="preserve"> to oversee daily production</w:t>
      </w:r>
    </w:p>
    <w:p w14:paraId="07AB7209" w14:textId="7919BDFE" w:rsidR="00A8490A" w:rsidRDefault="002958A8" w:rsidP="00835672">
      <w:pPr>
        <w:pStyle w:val="ListParagraph"/>
        <w:numPr>
          <w:ilvl w:val="0"/>
          <w:numId w:val="14"/>
        </w:numPr>
        <w:ind w:right="238"/>
      </w:pPr>
      <w:r>
        <w:t>Proposed solutions to larger issues on mach</w:t>
      </w:r>
      <w:r w:rsidR="00013969">
        <w:t>ines by communicating with vendo</w:t>
      </w:r>
      <w:r>
        <w:t>rs to create cost and performance sheets</w:t>
      </w:r>
    </w:p>
    <w:p w14:paraId="060F1D0C" w14:textId="79577E3B" w:rsidR="000C5675" w:rsidRPr="00835672" w:rsidRDefault="00835672" w:rsidP="00835672">
      <w:pPr>
        <w:spacing w:after="0" w:line="259" w:lineRule="auto"/>
        <w:ind w:left="-5" w:right="0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F4A65" wp14:editId="00BB9008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4008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65C25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25pt" to="7in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6C2E71" w:rsidRPr="000C5675">
        <w:rPr>
          <w:b/>
          <w:sz w:val="28"/>
        </w:rPr>
        <w:t xml:space="preserve">Technical </w:t>
      </w:r>
      <w:r w:rsidR="001B4E53" w:rsidRPr="000C5675">
        <w:rPr>
          <w:b/>
          <w:sz w:val="28"/>
        </w:rPr>
        <w:t>Skills</w:t>
      </w:r>
    </w:p>
    <w:p w14:paraId="667273D7" w14:textId="0E94499B" w:rsidR="003C6453" w:rsidRDefault="008B1DEC" w:rsidP="00835672">
      <w:pPr>
        <w:pStyle w:val="ListParagraph"/>
        <w:numPr>
          <w:ilvl w:val="0"/>
          <w:numId w:val="12"/>
        </w:numPr>
        <w:ind w:right="238"/>
      </w:pPr>
      <w:r w:rsidRPr="008B1DEC">
        <w:rPr>
          <w:b/>
        </w:rPr>
        <w:t>Languages:</w:t>
      </w:r>
      <w:r>
        <w:t xml:space="preserve"> </w:t>
      </w:r>
      <w:r w:rsidR="003C6453" w:rsidRPr="00A74FF4">
        <w:t xml:space="preserve">C/C++, </w:t>
      </w:r>
      <w:r w:rsidR="009D2223">
        <w:t xml:space="preserve">Python, </w:t>
      </w:r>
      <w:r w:rsidR="003C6453" w:rsidRPr="00A74FF4">
        <w:t>MATLAB</w:t>
      </w:r>
      <w:r w:rsidR="00B97D19">
        <w:t>, JavaScript, HTML/CSS</w:t>
      </w:r>
    </w:p>
    <w:p w14:paraId="7BA0AC75" w14:textId="69D88298" w:rsidR="00E95515" w:rsidRDefault="008B1DEC" w:rsidP="00F06C9E">
      <w:pPr>
        <w:pStyle w:val="ListParagraph"/>
        <w:numPr>
          <w:ilvl w:val="0"/>
          <w:numId w:val="12"/>
        </w:numPr>
        <w:ind w:right="238"/>
      </w:pPr>
      <w:r w:rsidRPr="008B1DEC">
        <w:rPr>
          <w:b/>
        </w:rPr>
        <w:t>IDE:</w:t>
      </w:r>
      <w:r>
        <w:t xml:space="preserve"> </w:t>
      </w:r>
      <w:r w:rsidR="00E95515">
        <w:t>Verilog, Logisim, Multisim, DraftSight</w:t>
      </w:r>
    </w:p>
    <w:p w14:paraId="3216DF68" w14:textId="53B4E63C" w:rsidR="009D2223" w:rsidRPr="009D2223" w:rsidRDefault="009D2223" w:rsidP="00F06C9E">
      <w:pPr>
        <w:pStyle w:val="ListParagraph"/>
        <w:numPr>
          <w:ilvl w:val="0"/>
          <w:numId w:val="12"/>
        </w:numPr>
        <w:ind w:right="238"/>
      </w:pPr>
      <w:r w:rsidRPr="009D2223">
        <w:t>SVN, Windows, Linux</w:t>
      </w:r>
    </w:p>
    <w:p w14:paraId="54099DF0" w14:textId="0BA3AED8" w:rsidR="000C5675" w:rsidRDefault="00E95515" w:rsidP="00835672">
      <w:pPr>
        <w:pStyle w:val="ListParagraph"/>
        <w:numPr>
          <w:ilvl w:val="0"/>
          <w:numId w:val="11"/>
        </w:numPr>
        <w:ind w:right="238"/>
      </w:pPr>
      <w:r>
        <w:t>C</w:t>
      </w:r>
      <w:r w:rsidR="001B4E53" w:rsidRPr="00A74FF4">
        <w:t>onversational Spanish</w:t>
      </w:r>
      <w:r w:rsidR="001B4E53" w:rsidRPr="00835672">
        <w:rPr>
          <w:rFonts w:eastAsia="Arial"/>
          <w:sz w:val="22"/>
        </w:rPr>
        <w:t xml:space="preserve"> </w:t>
      </w:r>
    </w:p>
    <w:p w14:paraId="641AC8C4" w14:textId="78E706D6" w:rsidR="000C5675" w:rsidRPr="000C5675" w:rsidRDefault="000220CB" w:rsidP="00835672">
      <w:pPr>
        <w:pStyle w:val="Heading1"/>
        <w:ind w:left="-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D6266" wp14:editId="774AE745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64008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B6EF2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7in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1B4E53" w:rsidRPr="000C5675">
        <w:t>Activities and Involvement</w:t>
      </w:r>
    </w:p>
    <w:p w14:paraId="116569B8" w14:textId="15FD1925" w:rsidR="00F06C9E" w:rsidRPr="009C3DA7" w:rsidRDefault="0032580D" w:rsidP="00F06C9E">
      <w:pPr>
        <w:tabs>
          <w:tab w:val="center" w:pos="3953"/>
        </w:tabs>
        <w:spacing w:line="360" w:lineRule="auto"/>
        <w:ind w:left="-15" w:right="0" w:firstLine="0"/>
      </w:pPr>
      <w:r>
        <w:t>Association for Computing Machinery (</w:t>
      </w:r>
      <w:r w:rsidR="00835672">
        <w:t xml:space="preserve">ACM)  </w:t>
      </w:r>
      <w:r>
        <w:t xml:space="preserve">      </w:t>
      </w:r>
      <w:r w:rsidR="00A56A6E">
        <w:t xml:space="preserve">                  </w:t>
      </w:r>
      <w:r w:rsidR="00305A0C">
        <w:t xml:space="preserve"> </w:t>
      </w:r>
      <w:r w:rsidR="00EC69F9">
        <w:t xml:space="preserve">     </w:t>
      </w:r>
      <w:r w:rsidR="00015CCB" w:rsidRPr="004A2C50">
        <w:t>Member</w:t>
      </w:r>
      <w:r w:rsidR="00015CCB">
        <w:t xml:space="preserve">  </w:t>
      </w:r>
      <w:r w:rsidR="00835672">
        <w:t xml:space="preserve"> </w:t>
      </w:r>
      <w:r w:rsidR="00B4015A">
        <w:t>September 2016-present</w:t>
      </w:r>
    </w:p>
    <w:p w14:paraId="518AD73A" w14:textId="566FB199" w:rsidR="00F06C9E" w:rsidRPr="00F06C9E" w:rsidRDefault="00975D07" w:rsidP="00F06C9E">
      <w:pPr>
        <w:tabs>
          <w:tab w:val="center" w:pos="3953"/>
        </w:tabs>
        <w:spacing w:line="360" w:lineRule="auto"/>
        <w:ind w:right="0"/>
        <w:rPr>
          <w:szCs w:val="24"/>
        </w:rPr>
      </w:pPr>
      <w:r w:rsidRPr="00975D07">
        <w:rPr>
          <w:szCs w:val="24"/>
        </w:rPr>
        <w:t>Institute of Electrical and Electronics Engineers (IEEE)</w:t>
      </w:r>
      <w:r>
        <w:rPr>
          <w:szCs w:val="24"/>
        </w:rPr>
        <w:t xml:space="preserve">        </w:t>
      </w:r>
      <w:r w:rsidR="00991291">
        <w:rPr>
          <w:szCs w:val="24"/>
        </w:rPr>
        <w:t xml:space="preserve">         </w:t>
      </w:r>
      <w:r w:rsidR="00015CCB">
        <w:rPr>
          <w:szCs w:val="24"/>
        </w:rPr>
        <w:t xml:space="preserve">Member         </w:t>
      </w:r>
      <w:r w:rsidR="00991291">
        <w:rPr>
          <w:szCs w:val="24"/>
        </w:rPr>
        <w:t>August 2018-present</w:t>
      </w:r>
    </w:p>
    <w:p w14:paraId="1C2F898E" w14:textId="721A4DE0" w:rsidR="00BC792D" w:rsidRDefault="000C5675" w:rsidP="000C5675">
      <w:pPr>
        <w:ind w:right="238"/>
        <w:jc w:val="center"/>
        <w:rPr>
          <w:b/>
          <w:sz w:val="28"/>
        </w:rPr>
      </w:pPr>
      <w:r w:rsidRPr="000C5675">
        <w:rPr>
          <w:b/>
          <w:sz w:val="28"/>
        </w:rPr>
        <w:t>Related Coursework</w:t>
      </w:r>
    </w:p>
    <w:p w14:paraId="00621A3E" w14:textId="77777777" w:rsidR="00F06C9E" w:rsidRDefault="000220CB" w:rsidP="00F06C9E">
      <w:pPr>
        <w:pStyle w:val="ListParagraph"/>
        <w:ind w:right="23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B3D6E" wp14:editId="1EB4BD99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4008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C82B9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7in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022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3"/>
        <w:gridCol w:w="3382"/>
        <w:gridCol w:w="3499"/>
      </w:tblGrid>
      <w:tr w:rsidR="00F06C9E" w14:paraId="005E9693" w14:textId="77777777" w:rsidTr="00F06C9E">
        <w:trPr>
          <w:trHeight w:val="647"/>
        </w:trPr>
        <w:tc>
          <w:tcPr>
            <w:tcW w:w="3343" w:type="dxa"/>
          </w:tcPr>
          <w:p w14:paraId="660FF197" w14:textId="4137C1E0" w:rsidR="00F06C9E" w:rsidRDefault="009E762B" w:rsidP="00F06C9E">
            <w:pPr>
              <w:pStyle w:val="ListParagraph"/>
              <w:numPr>
                <w:ilvl w:val="0"/>
                <w:numId w:val="11"/>
              </w:numPr>
              <w:ind w:right="238"/>
            </w:pPr>
            <w:r>
              <w:t>Computer Organization and Architecture</w:t>
            </w:r>
          </w:p>
        </w:tc>
        <w:tc>
          <w:tcPr>
            <w:tcW w:w="3382" w:type="dxa"/>
          </w:tcPr>
          <w:p w14:paraId="0CB409CC" w14:textId="022ED2DF" w:rsidR="00F06C9E" w:rsidRDefault="00BC272E" w:rsidP="00F06C9E">
            <w:pPr>
              <w:pStyle w:val="ListParagraph"/>
              <w:numPr>
                <w:ilvl w:val="0"/>
                <w:numId w:val="11"/>
              </w:numPr>
              <w:ind w:right="238"/>
            </w:pPr>
            <w:r>
              <w:t>Signals and Systems</w:t>
            </w:r>
            <w:bookmarkStart w:id="0" w:name="_GoBack"/>
            <w:bookmarkEnd w:id="0"/>
          </w:p>
        </w:tc>
        <w:tc>
          <w:tcPr>
            <w:tcW w:w="3499" w:type="dxa"/>
          </w:tcPr>
          <w:p w14:paraId="71E885B6" w14:textId="2075115D" w:rsidR="00F06C9E" w:rsidRDefault="009E762B" w:rsidP="00F06C9E">
            <w:pPr>
              <w:pStyle w:val="ListParagraph"/>
              <w:numPr>
                <w:ilvl w:val="0"/>
                <w:numId w:val="11"/>
              </w:numPr>
              <w:ind w:right="238"/>
            </w:pPr>
            <w:r>
              <w:t>Data Structures</w:t>
            </w:r>
          </w:p>
        </w:tc>
      </w:tr>
    </w:tbl>
    <w:p w14:paraId="14658539" w14:textId="4BA38736" w:rsidR="00F06C9E" w:rsidRPr="000220CB" w:rsidRDefault="00F06C9E" w:rsidP="00013969">
      <w:pPr>
        <w:ind w:left="0" w:right="238" w:firstLine="0"/>
      </w:pPr>
    </w:p>
    <w:sectPr w:rsidR="00F06C9E" w:rsidRPr="000220CB">
      <w:pgSz w:w="12240" w:h="15840"/>
      <w:pgMar w:top="1440" w:right="1167" w:bottom="1440" w:left="13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18E"/>
    <w:multiLevelType w:val="hybridMultilevel"/>
    <w:tmpl w:val="37BA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3418"/>
    <w:multiLevelType w:val="multilevel"/>
    <w:tmpl w:val="81D8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F7A0A"/>
    <w:multiLevelType w:val="hybridMultilevel"/>
    <w:tmpl w:val="4762FDE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0273769"/>
    <w:multiLevelType w:val="hybridMultilevel"/>
    <w:tmpl w:val="C0DEADE4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05A6315"/>
    <w:multiLevelType w:val="hybridMultilevel"/>
    <w:tmpl w:val="CEC849BE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25822280"/>
    <w:multiLevelType w:val="hybridMultilevel"/>
    <w:tmpl w:val="30663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C8357C"/>
    <w:multiLevelType w:val="hybridMultilevel"/>
    <w:tmpl w:val="0740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E55"/>
    <w:multiLevelType w:val="hybridMultilevel"/>
    <w:tmpl w:val="EB1A0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5B5199"/>
    <w:multiLevelType w:val="hybridMultilevel"/>
    <w:tmpl w:val="F01A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B09D5"/>
    <w:multiLevelType w:val="hybridMultilevel"/>
    <w:tmpl w:val="AB6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21F94"/>
    <w:multiLevelType w:val="hybridMultilevel"/>
    <w:tmpl w:val="5822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1385"/>
    <w:multiLevelType w:val="hybridMultilevel"/>
    <w:tmpl w:val="5CCEB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D40C2F"/>
    <w:multiLevelType w:val="hybridMultilevel"/>
    <w:tmpl w:val="366294CA"/>
    <w:lvl w:ilvl="0" w:tplc="970E5B5E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4EA698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1A73D4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10397A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F67E7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0C668A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2BD9C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0A7A0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FEBF7E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650851"/>
    <w:multiLevelType w:val="hybridMultilevel"/>
    <w:tmpl w:val="749E3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7E39D5"/>
    <w:multiLevelType w:val="hybridMultilevel"/>
    <w:tmpl w:val="B878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52490"/>
    <w:multiLevelType w:val="hybridMultilevel"/>
    <w:tmpl w:val="52E4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8403B"/>
    <w:multiLevelType w:val="hybridMultilevel"/>
    <w:tmpl w:val="C31E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3344A"/>
    <w:multiLevelType w:val="hybridMultilevel"/>
    <w:tmpl w:val="963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D33C9"/>
    <w:multiLevelType w:val="hybridMultilevel"/>
    <w:tmpl w:val="E82EB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FC730F"/>
    <w:multiLevelType w:val="hybridMultilevel"/>
    <w:tmpl w:val="9792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0"/>
  </w:num>
  <w:num w:numId="5">
    <w:abstractNumId w:val="4"/>
  </w:num>
  <w:num w:numId="6">
    <w:abstractNumId w:val="13"/>
  </w:num>
  <w:num w:numId="7">
    <w:abstractNumId w:val="7"/>
  </w:num>
  <w:num w:numId="8">
    <w:abstractNumId w:val="18"/>
  </w:num>
  <w:num w:numId="9">
    <w:abstractNumId w:val="5"/>
  </w:num>
  <w:num w:numId="10">
    <w:abstractNumId w:val="3"/>
  </w:num>
  <w:num w:numId="11">
    <w:abstractNumId w:val="9"/>
  </w:num>
  <w:num w:numId="12">
    <w:abstractNumId w:val="17"/>
  </w:num>
  <w:num w:numId="13">
    <w:abstractNumId w:val="15"/>
  </w:num>
  <w:num w:numId="14">
    <w:abstractNumId w:val="8"/>
  </w:num>
  <w:num w:numId="15">
    <w:abstractNumId w:val="10"/>
  </w:num>
  <w:num w:numId="16">
    <w:abstractNumId w:val="14"/>
  </w:num>
  <w:num w:numId="17">
    <w:abstractNumId w:val="6"/>
  </w:num>
  <w:num w:numId="18">
    <w:abstractNumId w:val="1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F1D"/>
    <w:rsid w:val="00013969"/>
    <w:rsid w:val="00015CCB"/>
    <w:rsid w:val="000220CB"/>
    <w:rsid w:val="000C5675"/>
    <w:rsid w:val="00120862"/>
    <w:rsid w:val="001B4E53"/>
    <w:rsid w:val="00217955"/>
    <w:rsid w:val="00271086"/>
    <w:rsid w:val="002958A8"/>
    <w:rsid w:val="002D3199"/>
    <w:rsid w:val="002F37D2"/>
    <w:rsid w:val="00305A0C"/>
    <w:rsid w:val="0032580D"/>
    <w:rsid w:val="003C6453"/>
    <w:rsid w:val="003F7D5E"/>
    <w:rsid w:val="00407A6A"/>
    <w:rsid w:val="00444979"/>
    <w:rsid w:val="004A2C50"/>
    <w:rsid w:val="00512058"/>
    <w:rsid w:val="005D019A"/>
    <w:rsid w:val="005D637A"/>
    <w:rsid w:val="00630E2D"/>
    <w:rsid w:val="00662061"/>
    <w:rsid w:val="00690F4D"/>
    <w:rsid w:val="006C2E71"/>
    <w:rsid w:val="006D0B61"/>
    <w:rsid w:val="006E473A"/>
    <w:rsid w:val="00706BED"/>
    <w:rsid w:val="0073763E"/>
    <w:rsid w:val="007449BE"/>
    <w:rsid w:val="00795B22"/>
    <w:rsid w:val="007C45DE"/>
    <w:rsid w:val="007E79B3"/>
    <w:rsid w:val="00801758"/>
    <w:rsid w:val="00817369"/>
    <w:rsid w:val="00835672"/>
    <w:rsid w:val="00895689"/>
    <w:rsid w:val="008A6795"/>
    <w:rsid w:val="008B1DEC"/>
    <w:rsid w:val="008F2FB6"/>
    <w:rsid w:val="00975D07"/>
    <w:rsid w:val="009900C2"/>
    <w:rsid w:val="00991291"/>
    <w:rsid w:val="009C3DA7"/>
    <w:rsid w:val="009D2223"/>
    <w:rsid w:val="009E762B"/>
    <w:rsid w:val="009F2F7D"/>
    <w:rsid w:val="009F46A1"/>
    <w:rsid w:val="00A33C21"/>
    <w:rsid w:val="00A34F56"/>
    <w:rsid w:val="00A56A6E"/>
    <w:rsid w:val="00A74FF4"/>
    <w:rsid w:val="00A8490A"/>
    <w:rsid w:val="00AA258E"/>
    <w:rsid w:val="00B010AD"/>
    <w:rsid w:val="00B04044"/>
    <w:rsid w:val="00B21E42"/>
    <w:rsid w:val="00B3690B"/>
    <w:rsid w:val="00B4015A"/>
    <w:rsid w:val="00B72CC4"/>
    <w:rsid w:val="00B97D19"/>
    <w:rsid w:val="00BC0A1E"/>
    <w:rsid w:val="00BC272E"/>
    <w:rsid w:val="00BC792D"/>
    <w:rsid w:val="00C64D01"/>
    <w:rsid w:val="00C77C24"/>
    <w:rsid w:val="00D00FEA"/>
    <w:rsid w:val="00DF4F1D"/>
    <w:rsid w:val="00E95515"/>
    <w:rsid w:val="00EC69F9"/>
    <w:rsid w:val="00EF48C6"/>
    <w:rsid w:val="00F02EDB"/>
    <w:rsid w:val="00F06C9E"/>
    <w:rsid w:val="00F2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44FB"/>
  <w15:docId w15:val="{40451F77-2220-4FFA-A60E-30458B7D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70" w:lineRule="auto"/>
      <w:ind w:left="10" w:right="336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C6453"/>
    <w:pPr>
      <w:ind w:left="720"/>
      <w:contextualSpacing/>
    </w:pPr>
  </w:style>
  <w:style w:type="paragraph" w:customStyle="1" w:styleId="pv-accomplishments-blocksummary-list-item">
    <w:name w:val="pv-accomplishments-block__summary-list-item"/>
    <w:basedOn w:val="Normal"/>
    <w:rsid w:val="00975D07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7E79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79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2808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table" w:styleId="TableGrid">
    <w:name w:val="Table Grid"/>
    <w:basedOn w:val="TableNormal"/>
    <w:uiPriority w:val="39"/>
    <w:rsid w:val="00F06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eswj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AABE6B5-A886-4D2D-8436-48FC0820286F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1238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Education</vt:lpstr>
      <vt:lpstr>/Work Experience</vt:lpstr>
      <vt:lpstr>/Activities and Involvement</vt:lpstr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Hayes</dc:creator>
  <cp:keywords/>
  <cp:lastModifiedBy>Hayes, Jay (hayeswj)</cp:lastModifiedBy>
  <cp:revision>69</cp:revision>
  <dcterms:created xsi:type="dcterms:W3CDTF">2017-01-31T14:55:00Z</dcterms:created>
  <dcterms:modified xsi:type="dcterms:W3CDTF">2019-09-02T20:15:00Z</dcterms:modified>
</cp:coreProperties>
</file>